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1AB5249" w:rsidP="61AB5249" w:rsidRDefault="61AB5249" w14:paraId="4F5CB2A2" w14:textId="4E20A0C5">
      <w:pPr>
        <w:pStyle w:val="NoSpacing"/>
      </w:pPr>
    </w:p>
    <w:p w:rsidR="04D2E95C" w:rsidP="7A4DF775" w:rsidRDefault="04D2E95C" w14:paraId="743F85A3" w14:textId="4B239B35">
      <w:pPr>
        <w:pStyle w:val="Ttulo"/>
        <w:rPr>
          <w:noProof w:val="0"/>
          <w:lang w:val="pt-BR"/>
        </w:rPr>
      </w:pPr>
      <w:r w:rsidRPr="7A4DF775" w:rsidR="04D2E95C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7"/>
          <w:szCs w:val="27"/>
          <w:lang w:val="pt-BR"/>
        </w:rPr>
        <w:t>RPG0031 - VAMOS GERENCIAR UM PROJETO!</w:t>
      </w:r>
    </w:p>
    <w:p xmlns:wp14="http://schemas.microsoft.com/office/word/2010/wordml" w:rsidRPr="00556B9F" w:rsidR="00EC49FE" w:rsidP="005D2B95" w:rsidRDefault="005D2B95" w14:paraId="2B48BAA8" wp14:textId="333FB621">
      <w:pPr>
        <w:pStyle w:val="Author"/>
        <w:rPr>
          <w:lang w:val="pt-BR"/>
        </w:rPr>
        <w:sectPr w:rsidRPr="00556B9F" w:rsidR="00EC49FE" w:rsidSect="006252F1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orient="portrait" w:code="9"/>
          <w:pgMar w:top="1985" w:right="1701" w:bottom="1418" w:left="1701" w:header="568" w:footer="964" w:gutter="0"/>
          <w:pgNumType w:start="101"/>
          <w:cols w:space="454"/>
          <w:footerReference w:type="default" r:id="R8b17b0c1967a4705"/>
        </w:sectPr>
      </w:pPr>
      <w:r w:rsidRPr="6E13AD2D" w:rsidR="74A9BD5F">
        <w:rPr>
          <w:lang w:val="pt-BR"/>
        </w:rPr>
        <w:t>Alessandro Sendi Shigematsu</w:t>
      </w:r>
      <w:r w:rsidRPr="6E13AD2D" w:rsidR="005D2B95">
        <w:rPr>
          <w:lang w:val="pt-BR"/>
        </w:rPr>
        <w:t xml:space="preserve">  Matrícula</w:t>
      </w:r>
      <w:r w:rsidRPr="6E13AD2D" w:rsidR="1909562F">
        <w:rPr>
          <w:lang w:val="pt-BR"/>
        </w:rPr>
        <w:t xml:space="preserve"> 202208809812</w:t>
      </w:r>
      <w:r>
        <w:br/>
      </w:r>
    </w:p>
    <w:p xmlns:wp14="http://schemas.microsoft.com/office/word/2010/wordml" w:rsidR="006252F1" w:rsidP="61AB5249" w:rsidRDefault="006252F1" w14:paraId="672A6659" wp14:textId="77777777">
      <w:pPr>
        <w:pStyle w:val="Abstract"/>
        <w:ind w:left="0"/>
        <w:rPr>
          <w:b w:val="1"/>
          <w:bCs w:val="1"/>
          <w:i w:val="0"/>
          <w:iCs w:val="0"/>
        </w:rPr>
      </w:pPr>
    </w:p>
    <w:p xmlns:wp14="http://schemas.microsoft.com/office/word/2010/wordml" w:rsidR="006252F1" w:rsidP="6E13AD2D" w:rsidRDefault="006252F1" w14:paraId="08519AA1" wp14:textId="44148113">
      <w:pPr>
        <w:pStyle w:val="Abstract"/>
        <w:suppressLineNumbers w:val="0"/>
        <w:bidi w:val="0"/>
        <w:spacing w:before="0" w:beforeAutospacing="off" w:after="0" w:afterAutospacing="off" w:line="259" w:lineRule="auto"/>
        <w:ind w:left="0" w:right="454"/>
        <w:jc w:val="both"/>
        <w:rPr>
          <w:b w:val="1"/>
          <w:bCs w:val="1"/>
          <w:i w:val="0"/>
          <w:iCs w:val="0"/>
        </w:rPr>
      </w:pPr>
      <w:r w:rsidRPr="6E13AD2D" w:rsidR="499ECE8A">
        <w:rPr>
          <w:b w:val="1"/>
          <w:bCs w:val="1"/>
          <w:i w:val="0"/>
          <w:iCs w:val="0"/>
        </w:rPr>
        <w:t>Polo Parque Andorinhas</w:t>
      </w:r>
    </w:p>
    <w:p xmlns:wp14="http://schemas.microsoft.com/office/word/2010/wordml" w:rsidR="006252F1" w:rsidP="7A4DF775" w:rsidRDefault="006252F1" w14:paraId="3A89F18C" wp14:textId="0AC87C01">
      <w:pPr>
        <w:pStyle w:val="Abstract"/>
        <w:spacing w:before="0" w:after="0"/>
        <w:ind w:left="0"/>
        <w:rPr>
          <w:b w:val="1"/>
          <w:bCs w:val="1"/>
          <w:i w:val="0"/>
          <w:iCs w:val="0"/>
        </w:rPr>
      </w:pPr>
      <w:r w:rsidRPr="7A4DF775" w:rsidR="723B3ECB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2024.</w:t>
      </w:r>
      <w:r w:rsidRPr="7A4DF775" w:rsidR="6E720E2A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3</w:t>
      </w:r>
      <w:r w:rsidRPr="7A4DF775" w:rsidR="723B3ECB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 Desenvolvimento Full </w:t>
      </w:r>
      <w:r w:rsidRPr="7A4DF775" w:rsidR="723B3ECB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Stack</w:t>
      </w:r>
      <w:r w:rsidRPr="7A4DF775" w:rsidR="723B3ECB">
        <w:rPr>
          <w:b w:val="1"/>
          <w:bCs w:val="1"/>
          <w:i w:val="0"/>
          <w:iCs w:val="0"/>
        </w:rPr>
        <w:t xml:space="preserve"> </w:t>
      </w:r>
      <w:r w:rsidRPr="7A4DF775" w:rsidR="006252F1">
        <w:rPr>
          <w:b w:val="1"/>
          <w:bCs w:val="1"/>
          <w:i w:val="0"/>
          <w:iCs w:val="0"/>
        </w:rPr>
        <w:t xml:space="preserve"> –</w:t>
      </w:r>
      <w:r w:rsidRPr="7A4DF775" w:rsidR="006252F1">
        <w:rPr>
          <w:b w:val="1"/>
          <w:bCs w:val="1"/>
          <w:i w:val="0"/>
          <w:iCs w:val="0"/>
        </w:rPr>
        <w:t xml:space="preserve"> </w:t>
      </w:r>
      <w:r w:rsidRPr="7A4DF775" w:rsidR="72A0970B">
        <w:rPr>
          <w:b w:val="1"/>
          <w:bCs w:val="1"/>
          <w:i w:val="0"/>
          <w:iCs w:val="0"/>
        </w:rPr>
        <w:t>2</w:t>
      </w:r>
      <w:r w:rsidRPr="7A4DF775" w:rsidR="4A30433D">
        <w:rPr>
          <w:b w:val="1"/>
          <w:bCs w:val="1"/>
          <w:i w:val="0"/>
          <w:iCs w:val="0"/>
        </w:rPr>
        <w:t xml:space="preserve">o </w:t>
      </w:r>
      <w:r w:rsidRPr="7A4DF775" w:rsidR="006252F1">
        <w:rPr>
          <w:b w:val="1"/>
          <w:bCs w:val="1"/>
          <w:i w:val="0"/>
          <w:iCs w:val="0"/>
        </w:rPr>
        <w:t>Semestre Letivo</w:t>
      </w:r>
    </w:p>
    <w:p xmlns:wp14="http://schemas.microsoft.com/office/word/2010/wordml" w:rsidR="00277A91" w:rsidP="61AB5249" w:rsidRDefault="00277A91" w14:paraId="0A37501D" wp14:textId="77777777">
      <w:pPr>
        <w:pStyle w:val="Abstract"/>
        <w:spacing w:before="0" w:after="0"/>
        <w:ind w:left="0"/>
        <w:rPr>
          <w:b w:val="1"/>
          <w:bCs w:val="1"/>
          <w:i w:val="0"/>
          <w:iCs w:val="0"/>
        </w:rPr>
      </w:pPr>
    </w:p>
    <w:p xmlns:wp14="http://schemas.microsoft.com/office/word/2010/wordml" w:rsidR="00EC49FE" w:rsidP="61AB5249" w:rsidRDefault="005D2B95" w14:paraId="78FD6831" wp14:textId="77777777">
      <w:pPr>
        <w:pStyle w:val="Ttulo1"/>
        <w:spacing w:line="360" w:lineRule="auto"/>
        <w:rPr>
          <w:i w:val="0"/>
          <w:iCs w:val="0"/>
        </w:rPr>
      </w:pPr>
      <w:r w:rsidRPr="61AB5249" w:rsidR="005D2B95">
        <w:rPr>
          <w:i w:val="0"/>
          <w:iCs w:val="0"/>
        </w:rPr>
        <w:t>Objetivo</w:t>
      </w:r>
      <w:r w:rsidRPr="61AB5249" w:rsidR="005D2B95">
        <w:rPr>
          <w:i w:val="0"/>
          <w:iCs w:val="0"/>
        </w:rPr>
        <w:t xml:space="preserve"> da </w:t>
      </w:r>
      <w:r w:rsidRPr="61AB5249" w:rsidR="005D2B95">
        <w:rPr>
          <w:i w:val="0"/>
          <w:iCs w:val="0"/>
        </w:rPr>
        <w:t>Prática</w:t>
      </w:r>
    </w:p>
    <w:p w:rsidR="5B91C380" w:rsidP="61AB5249" w:rsidRDefault="5B91C380" w14:paraId="530D3B7F" w14:textId="15E5B6B5">
      <w:pPr>
        <w:pStyle w:val="Normal"/>
        <w:rPr>
          <w:i w:val="0"/>
          <w:iCs w:val="0"/>
        </w:rPr>
      </w:pPr>
    </w:p>
    <w:p w:rsidR="76132620" w:rsidP="7A4DF775" w:rsidRDefault="76132620" w14:paraId="1BA140B2" w14:textId="14E396E7">
      <w:pPr>
        <w:pStyle w:val="ListParagraph"/>
        <w:numPr>
          <w:ilvl w:val="0"/>
          <w:numId w:val="33"/>
        </w:numPr>
        <w:shd w:val="clear" w:color="auto" w:fill="FFFFFF" w:themeFill="background1"/>
        <w:spacing w:before="0" w:beforeAutospacing="off" w:after="0" w:afterAutospacing="off"/>
        <w:ind w:left="27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7A4DF775" w:rsidR="7613262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Traçar os objetivos SMART para abertura de um projeto;</w:t>
      </w:r>
    </w:p>
    <w:p w:rsidR="76132620" w:rsidP="7A4DF775" w:rsidRDefault="76132620" w14:paraId="1538D373" w14:textId="0A006079">
      <w:pPr>
        <w:pStyle w:val="ListParagraph"/>
        <w:numPr>
          <w:ilvl w:val="0"/>
          <w:numId w:val="33"/>
        </w:numPr>
        <w:shd w:val="clear" w:color="auto" w:fill="FFFFFF" w:themeFill="background1"/>
        <w:spacing w:before="0" w:beforeAutospacing="off" w:after="0" w:afterAutospacing="off"/>
        <w:ind w:left="27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7A4DF775" w:rsidR="7613262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Listar a estrutura analítica de um projeto contendo suas fases e principais entregas;</w:t>
      </w:r>
    </w:p>
    <w:p w:rsidR="76132620" w:rsidP="7A4DF775" w:rsidRDefault="76132620" w14:paraId="45122D4A" w14:textId="7FAF872B">
      <w:pPr>
        <w:pStyle w:val="ListParagraph"/>
        <w:numPr>
          <w:ilvl w:val="0"/>
          <w:numId w:val="33"/>
        </w:numPr>
        <w:shd w:val="clear" w:color="auto" w:fill="FFFFFF" w:themeFill="background1"/>
        <w:spacing w:before="0" w:beforeAutospacing="off" w:after="0" w:afterAutospacing="off"/>
        <w:ind w:left="27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7A4DF775" w:rsidR="7613262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Descrever os requisitos de uma fase do projeto;</w:t>
      </w:r>
    </w:p>
    <w:p w:rsidR="76132620" w:rsidP="7A4DF775" w:rsidRDefault="76132620" w14:paraId="6700C653" w14:textId="15BA1B0D">
      <w:pPr>
        <w:pStyle w:val="ListParagraph"/>
        <w:numPr>
          <w:ilvl w:val="0"/>
          <w:numId w:val="33"/>
        </w:numPr>
        <w:shd w:val="clear" w:color="auto" w:fill="FFFFFF" w:themeFill="background1"/>
        <w:spacing w:before="0" w:beforeAutospacing="off" w:after="0" w:afterAutospacing="off"/>
        <w:ind w:left="27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7A4DF775" w:rsidR="7613262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Listar</w:t>
      </w:r>
      <w:r w:rsidRPr="7A4DF775" w:rsidR="7613262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  <w:r w:rsidRPr="7A4DF775" w:rsidR="7613262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os</w:t>
      </w:r>
      <w:r w:rsidRPr="7A4DF775" w:rsidR="7613262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Marcos d Descrever os riscos de uma fase do projeto.</w:t>
      </w:r>
      <w:r w:rsidRPr="7A4DF775" w:rsidR="7613262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</w:t>
      </w:r>
    </w:p>
    <w:p w:rsidR="76132620" w:rsidP="7A4DF775" w:rsidRDefault="76132620" w14:paraId="084E1C00" w14:textId="7DB995D6">
      <w:pPr>
        <w:pStyle w:val="ListParagraph"/>
        <w:numPr>
          <w:ilvl w:val="0"/>
          <w:numId w:val="33"/>
        </w:numPr>
        <w:shd w:val="clear" w:color="auto" w:fill="FFFFFF" w:themeFill="background1"/>
        <w:spacing w:before="0" w:beforeAutospacing="off" w:after="0" w:afterAutospacing="off"/>
        <w:ind w:left="27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</w:pPr>
      <w:r w:rsidRPr="7A4DF775" w:rsidR="7613262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e um </w:t>
      </w:r>
      <w:r w:rsidRPr="7A4DF775" w:rsidR="7613262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projeto</w:t>
      </w:r>
      <w:r w:rsidRPr="7A4DF775" w:rsidR="76132620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;</w:t>
      </w:r>
    </w:p>
    <w:p w:rsidR="7A4DF775" w:rsidP="7A4DF775" w:rsidRDefault="7A4DF775" w14:paraId="24A33432" w14:textId="2674D961">
      <w:pPr>
        <w:rPr>
          <w:u w:val="single"/>
        </w:rPr>
      </w:pPr>
      <w:r>
        <w:br w:type="page"/>
      </w:r>
    </w:p>
    <w:p w:rsidR="740E8C49" w:rsidP="740E8C49" w:rsidRDefault="740E8C49" w14:paraId="7F9EAA3B" w14:textId="1BC0EED6">
      <w:pPr>
        <w:pStyle w:val="Normal"/>
        <w:spacing w:before="0" w:beforeAutospacing="off" w:after="0" w:afterAutospacing="off"/>
      </w:pPr>
    </w:p>
    <w:p w:rsidR="3E8DE134" w:rsidP="7A4DF775" w:rsidRDefault="3E8DE134" w14:paraId="38260C4F" w14:textId="5DA8EE6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1"/>
          <w:bCs w:val="1"/>
          <w:lang w:val="pt-BR"/>
        </w:rPr>
      </w:pPr>
      <w:r w:rsidRPr="7A4DF775" w:rsidR="3E8DE134">
        <w:rPr>
          <w:b w:val="1"/>
          <w:bCs w:val="1"/>
          <w:lang w:val="pt-BR"/>
        </w:rPr>
        <w:t xml:space="preserve">As </w:t>
      </w:r>
      <w:r w:rsidRPr="7A4DF775" w:rsidR="1D2259DB">
        <w:rPr>
          <w:b w:val="1"/>
          <w:bCs w:val="1"/>
          <w:lang w:val="pt-BR"/>
        </w:rPr>
        <w:t>Microatividade</w:t>
      </w:r>
      <w:r w:rsidRPr="7A4DF775" w:rsidR="1B2A55DF">
        <w:rPr>
          <w:b w:val="1"/>
          <w:bCs w:val="1"/>
          <w:lang w:val="pt-BR"/>
        </w:rPr>
        <w:t xml:space="preserve"> e a </w:t>
      </w:r>
      <w:r w:rsidRPr="7A4DF775" w:rsidR="630D476E">
        <w:rPr>
          <w:b w:val="1"/>
          <w:bCs w:val="1"/>
          <w:lang w:val="pt-BR"/>
        </w:rPr>
        <w:t>Missão</w:t>
      </w:r>
      <w:r w:rsidRPr="7A4DF775" w:rsidR="1B2A55DF">
        <w:rPr>
          <w:b w:val="1"/>
          <w:bCs w:val="1"/>
          <w:lang w:val="pt-BR"/>
        </w:rPr>
        <w:t xml:space="preserve"> pratica</w:t>
      </w:r>
      <w:r w:rsidRPr="7A4DF775" w:rsidR="1D2259DB">
        <w:rPr>
          <w:b w:val="1"/>
          <w:bCs w:val="1"/>
          <w:lang w:val="pt-BR"/>
        </w:rPr>
        <w:t xml:space="preserve"> </w:t>
      </w:r>
      <w:r w:rsidRPr="7A4DF775" w:rsidR="3473A416">
        <w:rPr>
          <w:b w:val="1"/>
          <w:bCs w:val="1"/>
          <w:lang w:val="pt-BR"/>
        </w:rPr>
        <w:t>estão</w:t>
      </w:r>
      <w:r w:rsidRPr="7A4DF775" w:rsidR="75BB6023">
        <w:rPr>
          <w:b w:val="1"/>
          <w:bCs w:val="1"/>
          <w:lang w:val="pt-BR"/>
        </w:rPr>
        <w:t xml:space="preserve"> no </w:t>
      </w:r>
      <w:r w:rsidRPr="7A4DF775" w:rsidR="139FFC24">
        <w:rPr>
          <w:b w:val="1"/>
          <w:bCs w:val="1"/>
          <w:lang w:val="pt-BR"/>
        </w:rPr>
        <w:t>repositório.</w:t>
      </w:r>
    </w:p>
    <w:p w:rsidR="740E8C49" w:rsidP="740E8C49" w:rsidRDefault="740E8C49" w14:paraId="3F869F0D" w14:textId="23812EE4">
      <w:pPr>
        <w:pStyle w:val="Normal"/>
        <w:spacing w:before="0" w:beforeAutospacing="off" w:after="0" w:afterAutospacing="off"/>
        <w:rPr>
          <w:b w:val="1"/>
          <w:bCs w:val="1"/>
          <w:lang w:val="pt-BR"/>
        </w:rPr>
      </w:pPr>
    </w:p>
    <w:sectPr w:rsidR="002469A4" w:rsidSect="006252F1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orient="portrait" w:code="9"/>
      <w:pgMar w:top="1702" w:right="1701" w:bottom="1418" w:left="1701" w:header="964" w:footer="964" w:gutter="0"/>
      <w:pgNumType w:start="101"/>
      <w:cols w:equalWidth="0" w:space="454">
        <w:col w:w="8505"/>
      </w:cols>
      <w:footerReference w:type="default" r:id="R2910b55ada71470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7487A" w:rsidRDefault="0027487A" w14:paraId="60061E4C" wp14:textId="77777777">
      <w:r>
        <w:separator/>
      </w:r>
    </w:p>
  </w:endnote>
  <w:endnote w:type="continuationSeparator" w:id="0">
    <w:p xmlns:wp14="http://schemas.microsoft.com/office/word/2010/wordml" w:rsidR="0027487A" w:rsidRDefault="0027487A" w14:paraId="44EAFD9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301E" w:rsidRDefault="0092301E" w14:paraId="7DF837F3" wp14:textId="7777777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301E" w:rsidRDefault="0092301E" w14:paraId="756ECFA9" wp14:textId="77777777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301E" w:rsidRDefault="0092301E" w14:paraId="5460F38F" wp14:textId="77777777">
    <w:pPr>
      <w:jc w:val="left"/>
    </w:pPr>
    <w:r>
      <w:t>Proceedings of the</w:t>
    </w:r>
    <w:r>
      <w:t xml:space="preserve">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301E" w:rsidRDefault="0092301E" w14:paraId="0B6D7F4C" wp14:textId="77777777">
    <w:r>
      <w:t>Proceedings of the</w:t>
    </w:r>
    <w:r>
      <w:t xml:space="preserve"> XII SIBGRAPI (October 1999) 101-104</w:t>
    </w: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1AB5249" w:rsidTr="61AB5249" w14:paraId="5CC1C7F8">
      <w:trPr>
        <w:trHeight w:val="300"/>
      </w:trPr>
      <w:tc>
        <w:tcPr>
          <w:tcW w:w="2835" w:type="dxa"/>
          <w:tcMar/>
        </w:tcPr>
        <w:p w:rsidR="61AB5249" w:rsidP="61AB5249" w:rsidRDefault="61AB5249" w14:paraId="372D5605" w14:textId="2AACF483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61AB5249" w:rsidP="61AB5249" w:rsidRDefault="61AB5249" w14:paraId="5877A221" w14:textId="2A207120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61AB5249" w:rsidP="61AB5249" w:rsidRDefault="61AB5249" w14:paraId="7B598A9A" w14:textId="4FE076D0">
          <w:pPr>
            <w:pStyle w:val="Cabealho"/>
            <w:bidi w:val="0"/>
            <w:ind w:right="-115"/>
            <w:jc w:val="right"/>
          </w:pPr>
        </w:p>
      </w:tc>
    </w:tr>
  </w:tbl>
  <w:p w:rsidR="61AB5249" w:rsidP="61AB5249" w:rsidRDefault="61AB5249" w14:paraId="076A3D08" w14:textId="39B3ECE5">
    <w:pPr>
      <w:pStyle w:val="Rodap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1AB5249" w:rsidTr="61AB5249" w14:paraId="73DEAD13">
      <w:trPr>
        <w:trHeight w:val="300"/>
      </w:trPr>
      <w:tc>
        <w:tcPr>
          <w:tcW w:w="2835" w:type="dxa"/>
          <w:tcMar/>
        </w:tcPr>
        <w:p w:rsidR="61AB5249" w:rsidP="61AB5249" w:rsidRDefault="61AB5249" w14:paraId="064B6A6D" w14:textId="43A1DE6C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61AB5249" w:rsidP="61AB5249" w:rsidRDefault="61AB5249" w14:paraId="65888BFA" w14:textId="6B1513A8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61AB5249" w:rsidP="61AB5249" w:rsidRDefault="61AB5249" w14:paraId="7A299EC8" w14:textId="56A53AB3">
          <w:pPr>
            <w:pStyle w:val="Cabealho"/>
            <w:bidi w:val="0"/>
            <w:ind w:right="-115"/>
            <w:jc w:val="right"/>
          </w:pPr>
        </w:p>
      </w:tc>
    </w:tr>
  </w:tbl>
  <w:p w:rsidR="61AB5249" w:rsidP="61AB5249" w:rsidRDefault="61AB5249" w14:paraId="3B7DE45E" w14:textId="1C5E6FCC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7487A" w:rsidRDefault="0027487A" w14:paraId="3DEEC669" wp14:textId="77777777">
      <w:r>
        <w:separator/>
      </w:r>
    </w:p>
  </w:footnote>
  <w:footnote w:type="continuationSeparator" w:id="0">
    <w:p xmlns:wp14="http://schemas.microsoft.com/office/word/2010/wordml" w:rsidR="0027487A" w:rsidRDefault="0027487A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EC49FE" w:rsidR="0092301E" w:rsidRDefault="0092301E" w14:paraId="356BA3E1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6FD7D66B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92301E" w:rsidRDefault="0092301E" w14:paraId="41C8F396" wp14:textId="77777777">
    <w:pPr>
      <w:framePr w:wrap="around" w:hAnchor="margin" w:vAnchor="text" w:xAlign="inside" w:y="1"/>
    </w:pPr>
  </w:p>
  <w:p xmlns:wp14="http://schemas.microsoft.com/office/word/2010/wordml" w:rsidR="0092301E" w:rsidP="00F84A22" w:rsidRDefault="00CA0946" w14:paraId="72A3D3EC" wp14:textId="77777777">
    <w:pPr>
      <w:tabs>
        <w:tab w:val="right" w:pos="9356"/>
      </w:tabs>
      <w:jc w:val="center"/>
    </w:pPr>
    <w:r>
      <w:rPr>
        <w:noProof/>
      </w:rPr>
      <w:drawing>
        <wp:inline xmlns:wp14="http://schemas.microsoft.com/office/word/2010/wordprocessingDrawing" distT="0" distB="0" distL="0" distR="0" wp14:anchorId="51D43B30" wp14:editId="7777777">
          <wp:extent cx="933450" cy="6762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EC49FE" w:rsidR="0092301E" w:rsidRDefault="0092301E" w14:paraId="143EE929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085AFB48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xmlns:wp14="http://schemas.microsoft.com/office/word/2010/wordml" w:rsidR="0092301E" w:rsidRDefault="0092301E" w14:paraId="4B94D5A5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2301E" w:rsidRDefault="0092301E" w14:paraId="0D0B940D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0E27B00A" wp14:textId="77777777">
    <w:pPr>
      <w:tabs>
        <w:tab w:val="right" w:pos="9356"/>
      </w:tabs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HlW9pbxs" int2:invalidationBookmarkName="" int2:hashCode="9f2cfuQmcnoHyn" int2:id="d7R3jVDM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2">
    <w:nsid w:val="3e8fb7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46ea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fb45b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adc1a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e353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ec01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76c3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13cf10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4">
    <w:nsid w:val="12f9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8ff88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3E50505"/>
    <w:multiLevelType w:val="hybridMultilevel"/>
    <w:tmpl w:val="7390D7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2CF5761A"/>
    <w:multiLevelType w:val="hybridMultilevel"/>
    <w:tmpl w:val="96ACB5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80C30"/>
    <w:multiLevelType w:val="hybridMultilevel"/>
    <w:tmpl w:val="96ACB5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DFC6E6E"/>
    <w:multiLevelType w:val="hybridMultilevel"/>
    <w:tmpl w:val="927C4A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 w16cid:durableId="2096239080">
    <w:abstractNumId w:val="12"/>
  </w:num>
  <w:num w:numId="2" w16cid:durableId="307822836">
    <w:abstractNumId w:val="15"/>
  </w:num>
  <w:num w:numId="3" w16cid:durableId="784153091">
    <w:abstractNumId w:val="16"/>
  </w:num>
  <w:num w:numId="4" w16cid:durableId="1075393176">
    <w:abstractNumId w:val="19"/>
  </w:num>
  <w:num w:numId="5" w16cid:durableId="661005703">
    <w:abstractNumId w:val="11"/>
  </w:num>
  <w:num w:numId="6" w16cid:durableId="1879051176">
    <w:abstractNumId w:val="21"/>
  </w:num>
  <w:num w:numId="7" w16cid:durableId="1407023686">
    <w:abstractNumId w:val="14"/>
  </w:num>
  <w:num w:numId="8" w16cid:durableId="275529125">
    <w:abstractNumId w:val="20"/>
  </w:num>
  <w:num w:numId="9" w16cid:durableId="725495663">
    <w:abstractNumId w:val="13"/>
  </w:num>
  <w:num w:numId="10" w16cid:durableId="1753769775">
    <w:abstractNumId w:val="9"/>
  </w:num>
  <w:num w:numId="11" w16cid:durableId="1008294192">
    <w:abstractNumId w:val="7"/>
  </w:num>
  <w:num w:numId="12" w16cid:durableId="1215921158">
    <w:abstractNumId w:val="6"/>
  </w:num>
  <w:num w:numId="13" w16cid:durableId="1038627545">
    <w:abstractNumId w:val="5"/>
  </w:num>
  <w:num w:numId="14" w16cid:durableId="1849173286">
    <w:abstractNumId w:val="4"/>
  </w:num>
  <w:num w:numId="15" w16cid:durableId="1604611352">
    <w:abstractNumId w:val="8"/>
  </w:num>
  <w:num w:numId="16" w16cid:durableId="1966160518">
    <w:abstractNumId w:val="3"/>
  </w:num>
  <w:num w:numId="17" w16cid:durableId="1639452665">
    <w:abstractNumId w:val="2"/>
  </w:num>
  <w:num w:numId="18" w16cid:durableId="2080402096">
    <w:abstractNumId w:val="1"/>
  </w:num>
  <w:num w:numId="19" w16cid:durableId="628510802">
    <w:abstractNumId w:val="0"/>
  </w:num>
  <w:num w:numId="20" w16cid:durableId="528614164">
    <w:abstractNumId w:val="18"/>
  </w:num>
  <w:num w:numId="21" w16cid:durableId="1429305888">
    <w:abstractNumId w:val="17"/>
  </w:num>
  <w:num w:numId="22" w16cid:durableId="1819497444">
    <w:abstractNumId w:val="22"/>
  </w:num>
  <w:num w:numId="23" w16cid:durableId="141701918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16D33B"/>
    <w:rsid w:val="001A222E"/>
    <w:rsid w:val="001B0861"/>
    <w:rsid w:val="001B7D57"/>
    <w:rsid w:val="0022582D"/>
    <w:rsid w:val="0023579D"/>
    <w:rsid w:val="002469A4"/>
    <w:rsid w:val="0025722C"/>
    <w:rsid w:val="00262C9C"/>
    <w:rsid w:val="0027487A"/>
    <w:rsid w:val="00277A91"/>
    <w:rsid w:val="00290562"/>
    <w:rsid w:val="003112B6"/>
    <w:rsid w:val="0039084B"/>
    <w:rsid w:val="003C25DE"/>
    <w:rsid w:val="003C5D8E"/>
    <w:rsid w:val="003F4556"/>
    <w:rsid w:val="004023B2"/>
    <w:rsid w:val="004A4FEF"/>
    <w:rsid w:val="00556B9F"/>
    <w:rsid w:val="005D2B95"/>
    <w:rsid w:val="00603861"/>
    <w:rsid w:val="006252F1"/>
    <w:rsid w:val="00676E05"/>
    <w:rsid w:val="0068092C"/>
    <w:rsid w:val="0074025D"/>
    <w:rsid w:val="007C4987"/>
    <w:rsid w:val="00892EFF"/>
    <w:rsid w:val="008B1055"/>
    <w:rsid w:val="0092301E"/>
    <w:rsid w:val="00977226"/>
    <w:rsid w:val="009C66C4"/>
    <w:rsid w:val="00A31C08"/>
    <w:rsid w:val="00B06EFE"/>
    <w:rsid w:val="00B16E1E"/>
    <w:rsid w:val="00BA4604"/>
    <w:rsid w:val="00BC3338"/>
    <w:rsid w:val="00C3594B"/>
    <w:rsid w:val="00C66FED"/>
    <w:rsid w:val="00CA0946"/>
    <w:rsid w:val="00CC071E"/>
    <w:rsid w:val="00E665B9"/>
    <w:rsid w:val="00EA05B1"/>
    <w:rsid w:val="00EC49FE"/>
    <w:rsid w:val="00EE70EF"/>
    <w:rsid w:val="00F84A22"/>
    <w:rsid w:val="00F966A4"/>
    <w:rsid w:val="00FC4CC4"/>
    <w:rsid w:val="00FF1B4C"/>
    <w:rsid w:val="014AB11F"/>
    <w:rsid w:val="014AB11F"/>
    <w:rsid w:val="02C619B6"/>
    <w:rsid w:val="03970148"/>
    <w:rsid w:val="03AA4792"/>
    <w:rsid w:val="042103CA"/>
    <w:rsid w:val="0461EA17"/>
    <w:rsid w:val="04C34A41"/>
    <w:rsid w:val="04D2E95C"/>
    <w:rsid w:val="0563F45B"/>
    <w:rsid w:val="05B3A41D"/>
    <w:rsid w:val="074F747E"/>
    <w:rsid w:val="075D790E"/>
    <w:rsid w:val="084985CD"/>
    <w:rsid w:val="08B9AC15"/>
    <w:rsid w:val="08EB44DF"/>
    <w:rsid w:val="09C117D0"/>
    <w:rsid w:val="0AA03D9D"/>
    <w:rsid w:val="0B9C4A07"/>
    <w:rsid w:val="0C22E5A1"/>
    <w:rsid w:val="0DB629D0"/>
    <w:rsid w:val="0F4D77B8"/>
    <w:rsid w:val="0F52765D"/>
    <w:rsid w:val="0F9D6A4A"/>
    <w:rsid w:val="0FAFDA02"/>
    <w:rsid w:val="0FC9CB18"/>
    <w:rsid w:val="0FC9CB18"/>
    <w:rsid w:val="0FE03836"/>
    <w:rsid w:val="0FEDBC2F"/>
    <w:rsid w:val="1007C81E"/>
    <w:rsid w:val="10550F94"/>
    <w:rsid w:val="10982F9B"/>
    <w:rsid w:val="10C2BB4E"/>
    <w:rsid w:val="1203AD55"/>
    <w:rsid w:val="1232ECBD"/>
    <w:rsid w:val="12A64DD6"/>
    <w:rsid w:val="1343C875"/>
    <w:rsid w:val="139FFC24"/>
    <w:rsid w:val="143F325D"/>
    <w:rsid w:val="14DADDF2"/>
    <w:rsid w:val="15247DFD"/>
    <w:rsid w:val="152DD9F7"/>
    <w:rsid w:val="1532F550"/>
    <w:rsid w:val="15EF3FB2"/>
    <w:rsid w:val="16CF2628"/>
    <w:rsid w:val="16CF2628"/>
    <w:rsid w:val="16FA1F87"/>
    <w:rsid w:val="17D46147"/>
    <w:rsid w:val="17EBF8E9"/>
    <w:rsid w:val="18547639"/>
    <w:rsid w:val="1909562F"/>
    <w:rsid w:val="19E8E257"/>
    <w:rsid w:val="19E8E257"/>
    <w:rsid w:val="1B2A55DF"/>
    <w:rsid w:val="1BC7D6AB"/>
    <w:rsid w:val="1C052D7D"/>
    <w:rsid w:val="1C39096B"/>
    <w:rsid w:val="1CB22D60"/>
    <w:rsid w:val="1D2259DB"/>
    <w:rsid w:val="1DB6C589"/>
    <w:rsid w:val="1F70AA2D"/>
    <w:rsid w:val="1F7897B3"/>
    <w:rsid w:val="1FC525CF"/>
    <w:rsid w:val="1FC525CF"/>
    <w:rsid w:val="208D93B3"/>
    <w:rsid w:val="2125A2EB"/>
    <w:rsid w:val="21D5347E"/>
    <w:rsid w:val="21D5347E"/>
    <w:rsid w:val="21EE9D2B"/>
    <w:rsid w:val="2206E15F"/>
    <w:rsid w:val="22B3CAA8"/>
    <w:rsid w:val="22C1734C"/>
    <w:rsid w:val="22CD2125"/>
    <w:rsid w:val="239C25ED"/>
    <w:rsid w:val="23C6A2EC"/>
    <w:rsid w:val="2794E46F"/>
    <w:rsid w:val="28353961"/>
    <w:rsid w:val="2AD7C982"/>
    <w:rsid w:val="2BB770F3"/>
    <w:rsid w:val="2C685592"/>
    <w:rsid w:val="2CAE6208"/>
    <w:rsid w:val="2D44CF82"/>
    <w:rsid w:val="2DE19939"/>
    <w:rsid w:val="2DE19939"/>
    <w:rsid w:val="3092773A"/>
    <w:rsid w:val="313DE20E"/>
    <w:rsid w:val="32A4DADC"/>
    <w:rsid w:val="33847C43"/>
    <w:rsid w:val="3399094F"/>
    <w:rsid w:val="33C4194C"/>
    <w:rsid w:val="33D0DA92"/>
    <w:rsid w:val="3473A416"/>
    <w:rsid w:val="36A55DBE"/>
    <w:rsid w:val="36D0AA11"/>
    <w:rsid w:val="37247F63"/>
    <w:rsid w:val="37A7ACEE"/>
    <w:rsid w:val="37FBCBE6"/>
    <w:rsid w:val="37FE6ECA"/>
    <w:rsid w:val="37FE6ECA"/>
    <w:rsid w:val="38512FEC"/>
    <w:rsid w:val="38646FA9"/>
    <w:rsid w:val="392018CC"/>
    <w:rsid w:val="3980A2A0"/>
    <w:rsid w:val="39BE428D"/>
    <w:rsid w:val="39BE428D"/>
    <w:rsid w:val="3A11FC4A"/>
    <w:rsid w:val="3A5DE7F9"/>
    <w:rsid w:val="3B25AB4A"/>
    <w:rsid w:val="3BAC08BA"/>
    <w:rsid w:val="3BCE06BD"/>
    <w:rsid w:val="3C0C74E3"/>
    <w:rsid w:val="3C3F233B"/>
    <w:rsid w:val="3C743BF0"/>
    <w:rsid w:val="3C743BF0"/>
    <w:rsid w:val="3D47D91B"/>
    <w:rsid w:val="3D5488BB"/>
    <w:rsid w:val="3E5CBF2C"/>
    <w:rsid w:val="3E6452F0"/>
    <w:rsid w:val="3E8DE134"/>
    <w:rsid w:val="3F14977A"/>
    <w:rsid w:val="3FC1D145"/>
    <w:rsid w:val="406F818E"/>
    <w:rsid w:val="407F79DD"/>
    <w:rsid w:val="4180F183"/>
    <w:rsid w:val="421B4A3E"/>
    <w:rsid w:val="42525AC4"/>
    <w:rsid w:val="430792FF"/>
    <w:rsid w:val="437AAE8C"/>
    <w:rsid w:val="43C85576"/>
    <w:rsid w:val="447160E6"/>
    <w:rsid w:val="44CB2973"/>
    <w:rsid w:val="44F69BC7"/>
    <w:rsid w:val="453CAE20"/>
    <w:rsid w:val="4552EB00"/>
    <w:rsid w:val="4604D0C6"/>
    <w:rsid w:val="46244318"/>
    <w:rsid w:val="46EEBB61"/>
    <w:rsid w:val="4704957D"/>
    <w:rsid w:val="47370FD5"/>
    <w:rsid w:val="488280F9"/>
    <w:rsid w:val="48E706FE"/>
    <w:rsid w:val="48E706FE"/>
    <w:rsid w:val="49473656"/>
    <w:rsid w:val="499ECE8A"/>
    <w:rsid w:val="4A1E6E9D"/>
    <w:rsid w:val="4A30433D"/>
    <w:rsid w:val="4AAB99FC"/>
    <w:rsid w:val="4B60D4AD"/>
    <w:rsid w:val="4BB74EFC"/>
    <w:rsid w:val="4CA5F728"/>
    <w:rsid w:val="4CBA5F09"/>
    <w:rsid w:val="4CF53A64"/>
    <w:rsid w:val="4D021204"/>
    <w:rsid w:val="4D6133E1"/>
    <w:rsid w:val="4D86C071"/>
    <w:rsid w:val="4EF9CD46"/>
    <w:rsid w:val="4F90FB3B"/>
    <w:rsid w:val="501D3ECB"/>
    <w:rsid w:val="50959DA7"/>
    <w:rsid w:val="50D7E235"/>
    <w:rsid w:val="513EEC91"/>
    <w:rsid w:val="515BF025"/>
    <w:rsid w:val="5178AAE9"/>
    <w:rsid w:val="526CBC4A"/>
    <w:rsid w:val="53C550E3"/>
    <w:rsid w:val="53CE724F"/>
    <w:rsid w:val="543BC71B"/>
    <w:rsid w:val="55472760"/>
    <w:rsid w:val="55748317"/>
    <w:rsid w:val="565C8F77"/>
    <w:rsid w:val="5780A49F"/>
    <w:rsid w:val="5793A6F9"/>
    <w:rsid w:val="59375F65"/>
    <w:rsid w:val="59C55E87"/>
    <w:rsid w:val="5A3B578F"/>
    <w:rsid w:val="5B19A90C"/>
    <w:rsid w:val="5B361971"/>
    <w:rsid w:val="5B7CF68F"/>
    <w:rsid w:val="5B8D45FC"/>
    <w:rsid w:val="5B8D45FC"/>
    <w:rsid w:val="5B91C380"/>
    <w:rsid w:val="5B9BF53D"/>
    <w:rsid w:val="5BB311F5"/>
    <w:rsid w:val="5C5809BC"/>
    <w:rsid w:val="5CAD20E3"/>
    <w:rsid w:val="5CCD6F86"/>
    <w:rsid w:val="5DA158BF"/>
    <w:rsid w:val="5DBE8124"/>
    <w:rsid w:val="5E0D6955"/>
    <w:rsid w:val="5E6FF2C1"/>
    <w:rsid w:val="5F4A100D"/>
    <w:rsid w:val="614B1430"/>
    <w:rsid w:val="61720656"/>
    <w:rsid w:val="619B60C6"/>
    <w:rsid w:val="61AB5249"/>
    <w:rsid w:val="61C08230"/>
    <w:rsid w:val="61F3C9F4"/>
    <w:rsid w:val="6277A5E3"/>
    <w:rsid w:val="62ACB5DC"/>
    <w:rsid w:val="630D476E"/>
    <w:rsid w:val="64283BF3"/>
    <w:rsid w:val="64B5F200"/>
    <w:rsid w:val="64DA7BCA"/>
    <w:rsid w:val="64E69C35"/>
    <w:rsid w:val="6508A72F"/>
    <w:rsid w:val="656D39C3"/>
    <w:rsid w:val="6609715F"/>
    <w:rsid w:val="66AA226E"/>
    <w:rsid w:val="6701BD55"/>
    <w:rsid w:val="672A1165"/>
    <w:rsid w:val="67A8ABDC"/>
    <w:rsid w:val="67ED92C2"/>
    <w:rsid w:val="681076FA"/>
    <w:rsid w:val="69867245"/>
    <w:rsid w:val="69896323"/>
    <w:rsid w:val="69925B44"/>
    <w:rsid w:val="6A395E17"/>
    <w:rsid w:val="6A3B9E53"/>
    <w:rsid w:val="6B2D3E4D"/>
    <w:rsid w:val="6B599701"/>
    <w:rsid w:val="6B6E59C2"/>
    <w:rsid w:val="6CC90EAE"/>
    <w:rsid w:val="6CDDABD4"/>
    <w:rsid w:val="6DE2509D"/>
    <w:rsid w:val="6DE605E5"/>
    <w:rsid w:val="6E13AD2D"/>
    <w:rsid w:val="6E720E2A"/>
    <w:rsid w:val="6E797C35"/>
    <w:rsid w:val="6E8ED485"/>
    <w:rsid w:val="6ECC2603"/>
    <w:rsid w:val="6F09AD02"/>
    <w:rsid w:val="6FBFD7A2"/>
    <w:rsid w:val="6FF8A4A7"/>
    <w:rsid w:val="7000AF70"/>
    <w:rsid w:val="70262428"/>
    <w:rsid w:val="70DB4A06"/>
    <w:rsid w:val="719C7FD1"/>
    <w:rsid w:val="7239F6B3"/>
    <w:rsid w:val="723B3ECB"/>
    <w:rsid w:val="72A0970B"/>
    <w:rsid w:val="73636A3F"/>
    <w:rsid w:val="740E8C49"/>
    <w:rsid w:val="74A9BD5F"/>
    <w:rsid w:val="74D4A334"/>
    <w:rsid w:val="75665ABB"/>
    <w:rsid w:val="75BB6023"/>
    <w:rsid w:val="75CE4EF4"/>
    <w:rsid w:val="76132620"/>
    <w:rsid w:val="766FF0F4"/>
    <w:rsid w:val="77188F19"/>
    <w:rsid w:val="77BCB651"/>
    <w:rsid w:val="78701E70"/>
    <w:rsid w:val="7A4DF775"/>
    <w:rsid w:val="7A530173"/>
    <w:rsid w:val="7A648775"/>
    <w:rsid w:val="7A688B0F"/>
    <w:rsid w:val="7A72EBEE"/>
    <w:rsid w:val="7CDA5A1B"/>
    <w:rsid w:val="7D7AFCED"/>
    <w:rsid w:val="7DDCDC54"/>
    <w:rsid w:val="7E234CB5"/>
    <w:rsid w:val="7F0868E4"/>
    <w:rsid w:val="7F95F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CE2B8BD"/>
  <w15:chartTrackingRefBased/>
  <w15:docId w15:val="{91A9D802-D1DF-4293-9E9D-F9D3D550F8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styleId="AddressChar" w:customStyle="1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styleId="Figure" w:customStyle="1">
    <w:name w:val="Figure"/>
    <w:basedOn w:val="Normal"/>
    <w:rsid w:val="00603861"/>
    <w:pPr>
      <w:jc w:val="center"/>
    </w:pPr>
    <w:rPr>
      <w:noProof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Rodap">
    <w:name w:val="footer"/>
    <w:basedOn w:val="Normal"/>
    <w:link w:val="RodapChar"/>
    <w:rsid w:val="00F84A22"/>
    <w:pPr>
      <w:tabs>
        <w:tab w:val="clear" w:pos="720"/>
        <w:tab w:val="center" w:pos="4252"/>
        <w:tab w:val="right" w:pos="8504"/>
      </w:tabs>
    </w:pPr>
  </w:style>
  <w:style w:type="character" w:styleId="RodapChar" w:customStyle="1">
    <w:name w:val="Rodapé Char"/>
    <w:link w:val="Rodap"/>
    <w:rsid w:val="00F84A22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F84A22"/>
    <w:pPr>
      <w:tabs>
        <w:tab w:val="clear" w:pos="720"/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F84A22"/>
    <w:rPr>
      <w:rFonts w:ascii="Times" w:hAnsi="Times"/>
      <w:sz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4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4.xml" Id="rId14" /><Relationship Type="http://schemas.microsoft.com/office/2020/10/relationships/intelligence" Target="intelligence2.xml" Id="Rff3fa1e85ca64e26" /><Relationship Type="http://schemas.openxmlformats.org/officeDocument/2006/relationships/footer" Target="footer5.xml" Id="R8b17b0c1967a4705" /><Relationship Type="http://schemas.openxmlformats.org/officeDocument/2006/relationships/footer" Target="footer6.xml" Id="R2910b55ada71470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sbc-template.dot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Instruções aos Autores de Contribuições para o SIBGRAPI</dc:title>
  <dc:subject/>
  <dc:creator>Sociedade Brasileira de Computação</dc:creator>
  <keywords/>
  <lastModifiedBy>ALESSANDRO SENDI SHIGEMATSU</lastModifiedBy>
  <revision>15</revision>
  <lastPrinted>2005-03-17T07:14:00.0000000Z</lastPrinted>
  <dcterms:created xsi:type="dcterms:W3CDTF">2024-04-23T02:14:00.0000000Z</dcterms:created>
  <dcterms:modified xsi:type="dcterms:W3CDTF">2024-07-15T20:01:25.6709439Z</dcterms:modified>
</coreProperties>
</file>